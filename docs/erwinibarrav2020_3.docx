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8" w:type="pct"/>
        <w:tblLayout w:type="fixed"/>
        <w:tblCellMar>
          <w:left w:w="0" w:type="dxa"/>
          <w:right w:w="0" w:type="dxa"/>
        </w:tblCellMar>
        <w:tblLook w:val="04A0" w:firstRow="1" w:lastRow="0" w:firstColumn="1" w:lastColumn="0" w:noHBand="0" w:noVBand="1"/>
        <w:tblDescription w:val="Diseño de tabla de host principal"/>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23BA001D" w:rsidR="006349EF" w:rsidRPr="006349EF" w:rsidRDefault="006349EF" w:rsidP="006349EF">
            <w:pPr>
              <w:spacing w:line="276" w:lineRule="auto"/>
              <w:ind w:right="-434"/>
              <w:jc w:val="both"/>
              <w:rPr>
                <w:lang w:val="en-US"/>
              </w:rPr>
            </w:pPr>
            <w:r w:rsidRPr="006349EF">
              <w:rPr>
                <w:lang w:val="en-US"/>
              </w:rPr>
              <w:t>Along my 5 years of experience in technology I have had the opportunity to work in 3 different countries for some of the biggest consulting firms worldwide, impacting some of the most important companies around the globe on industries such as travel &amp; communications, energy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270DF6B3" w:rsidR="006349EF" w:rsidRDefault="006349EF" w:rsidP="006349EF">
            <w:pPr>
              <w:spacing w:line="276" w:lineRule="auto"/>
              <w:ind w:right="-434"/>
              <w:jc w:val="both"/>
              <w:rPr>
                <w:lang w:val="en-US"/>
              </w:rPr>
            </w:pPr>
            <w:r w:rsidRPr="006349EF">
              <w:rPr>
                <w:lang w:val="en-US"/>
              </w:rPr>
              <w:t>Twice certified as Appian practitioner. Certified in Project Management Methodologies. Focus on the use of effective code standards on all my endeavors. Have experience with Sail, C# and several technologies of Microsoft platform such as VB, VBA, ASP.NET, T-SQL, WCF, WPF &amp; Azure as well as MVC and other distributed architectures for software development. Worked with Agile and Waterfall methodologies</w:t>
            </w:r>
            <w:r w:rsidR="00C221D5">
              <w:rPr>
                <w:lang w:val="en-US"/>
              </w:rPr>
              <w:t>.</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A computer science bachelor’s degree with major in software d</w:t>
            </w:r>
            <w:r>
              <w:rPr>
                <w:lang w:val="en-US"/>
              </w:rPr>
              <w:t>evelopment</w:t>
            </w:r>
          </w:p>
          <w:p w14:paraId="5E9CF280" w14:textId="77777777" w:rsidR="00CB0CEE" w:rsidRPr="00CF2E48" w:rsidRDefault="00CF2E48" w:rsidP="00CB0CEE">
            <w:pPr>
              <w:pStyle w:val="Heading3"/>
              <w:rPr>
                <w:lang w:val="en-US"/>
              </w:rPr>
            </w:pPr>
            <w:r w:rsidRPr="00CF2E48">
              <w:rPr>
                <w:lang w:val="en-US"/>
              </w:rPr>
              <w:lastRenderedPageBreak/>
              <w:t>EXPERIENCE</w:t>
            </w:r>
          </w:p>
          <w:p w14:paraId="227139A8" w14:textId="77777777" w:rsidR="006804AE" w:rsidRDefault="006804AE" w:rsidP="005D0406">
            <w:pPr>
              <w:pStyle w:val="Heading4"/>
              <w:ind w:right="-434"/>
              <w:rPr>
                <w:spacing w:val="-4"/>
                <w:lang w:val="en-US" w:bidi="es-ES"/>
              </w:rPr>
            </w:pPr>
            <w:r>
              <w:rPr>
                <w:lang w:val="en-US"/>
              </w:rPr>
              <w:t>software engineer</w:t>
            </w:r>
          </w:p>
          <w:p w14:paraId="6CBDA145" w14:textId="0CA1A18A"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CURRENT</w:t>
            </w:r>
          </w:p>
          <w:p w14:paraId="60759012" w14:textId="50E4F86D"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security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evidences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54DD5C15" w14:textId="621753C5" w:rsidR="00CF2E48" w:rsidRDefault="000F2317" w:rsidP="00CF2E48">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 </w:t>
            </w:r>
          </w:p>
          <w:p w14:paraId="33F59518" w14:textId="77777777" w:rsidR="0095359D" w:rsidRDefault="0095359D" w:rsidP="00CF2E48">
            <w:pPr>
              <w:pStyle w:val="Heading4"/>
              <w:ind w:right="-575"/>
              <w:jc w:val="both"/>
              <w:rPr>
                <w:rFonts w:asciiTheme="minorHAnsi" w:eastAsiaTheme="minorHAnsi" w:hAnsiTheme="minorHAnsi" w:cstheme="minorBidi"/>
                <w:iCs w:val="0"/>
                <w:caps w:val="0"/>
                <w:lang w:val="en-US"/>
              </w:rPr>
            </w:pPr>
          </w:p>
          <w:p w14:paraId="4B22738F" w14:textId="77777777" w:rsidR="00CF2E48" w:rsidRDefault="00CF2E48" w:rsidP="00CF2E48">
            <w:pPr>
              <w:pStyle w:val="Heading4"/>
              <w:ind w:right="-575"/>
              <w:jc w:val="both"/>
              <w:rPr>
                <w:rFonts w:asciiTheme="minorHAnsi" w:eastAsiaTheme="minorHAnsi" w:hAnsiTheme="minorHAnsi" w:cstheme="minorBidi"/>
                <w:iCs w:val="0"/>
                <w:caps w:val="0"/>
                <w:lang w:val="en-US"/>
              </w:rPr>
            </w:pPr>
          </w:p>
          <w:p w14:paraId="03B81E4D" w14:textId="77777777" w:rsidR="00CF2E48" w:rsidRDefault="00CB0CEE" w:rsidP="005D0406">
            <w:pPr>
              <w:pStyle w:val="Heading4"/>
              <w:ind w:right="-434"/>
              <w:rPr>
                <w:spacing w:val="-4"/>
                <w:lang w:val="en-US" w:bidi="es-ES"/>
              </w:rPr>
            </w:pPr>
            <w:r w:rsidRPr="00CB0CEE">
              <w:rPr>
                <w:lang w:val="en-US"/>
              </w:rPr>
              <w:t>Application Development Analyst</w:t>
            </w:r>
          </w:p>
          <w:p w14:paraId="496F3249" w14:textId="58D5A11B" w:rsidR="00CB0CEE" w:rsidRPr="005D0406" w:rsidRDefault="00CB0CEE" w:rsidP="005D0406">
            <w:pPr>
              <w:pStyle w:val="Heading4"/>
              <w:ind w:right="-434"/>
              <w:rPr>
                <w:color w:val="A6A6A6" w:themeColor="background1" w:themeShade="A6"/>
                <w:spacing w:val="-4"/>
                <w:lang w:val="en-US" w:bidi="es-ES"/>
              </w:rPr>
            </w:pPr>
            <w:r w:rsidRPr="005D0406">
              <w:rPr>
                <w:color w:val="A6A6A6" w:themeColor="background1" w:themeShade="A6"/>
                <w:lang w:val="en-US"/>
              </w:rPr>
              <w:t>Accenture</w:t>
            </w:r>
            <w:r w:rsidRPr="005D0406">
              <w:rPr>
                <w:color w:val="A6A6A6" w:themeColor="background1" w:themeShade="A6"/>
                <w:spacing w:val="-4"/>
                <w:lang w:val="en-US" w:bidi="es-ES"/>
              </w:rPr>
              <w:t xml:space="preserve"> •</w:t>
            </w:r>
            <w:r w:rsidR="00CF2E48" w:rsidRPr="005D0406">
              <w:rPr>
                <w:color w:val="A6A6A6" w:themeColor="background1" w:themeShade="A6"/>
                <w:spacing w:val="-4"/>
                <w:lang w:val="en-US" w:bidi="es-ES"/>
              </w:rPr>
              <w:t xml:space="preserve"> Integrys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w:t>
            </w:r>
            <w:r w:rsidRPr="005D0406">
              <w:rPr>
                <w:color w:val="A6A6A6" w:themeColor="background1" w:themeShade="A6"/>
                <w:spacing w:val="-4"/>
                <w:lang w:val="en-US" w:bidi="es-ES"/>
              </w:rPr>
              <w:t xml:space="preserve"> </w:t>
            </w:r>
            <w:r w:rsidR="00377D1F">
              <w:rPr>
                <w:color w:val="A6A6A6" w:themeColor="background1" w:themeShade="A6"/>
                <w:spacing w:val="-4"/>
                <w:lang w:val="en-US"/>
              </w:rPr>
              <w:t>JAN</w:t>
            </w:r>
            <w:r w:rsidRPr="005D0406">
              <w:rPr>
                <w:color w:val="A6A6A6" w:themeColor="background1" w:themeShade="A6"/>
                <w:spacing w:val="-4"/>
                <w:lang w:val="en-US"/>
              </w:rPr>
              <w:t xml:space="preserve"> </w:t>
            </w:r>
            <w:r w:rsidR="00CF2E48" w:rsidRPr="005D0406">
              <w:rPr>
                <w:color w:val="A6A6A6" w:themeColor="background1" w:themeShade="A6"/>
                <w:spacing w:val="-4"/>
                <w:lang w:val="en-US"/>
              </w:rPr>
              <w:t>20</w:t>
            </w:r>
            <w:r w:rsidRPr="005D0406">
              <w:rPr>
                <w:color w:val="A6A6A6" w:themeColor="background1" w:themeShade="A6"/>
                <w:spacing w:val="-4"/>
                <w:lang w:val="en-US"/>
              </w:rPr>
              <w:t>1</w:t>
            </w:r>
            <w:r w:rsidR="00377D1F">
              <w:rPr>
                <w:color w:val="A6A6A6" w:themeColor="background1" w:themeShade="A6"/>
                <w:spacing w:val="-4"/>
                <w:lang w:val="en-US"/>
              </w:rPr>
              <w:t>8</w:t>
            </w:r>
            <w:r w:rsidRPr="005D0406">
              <w:rPr>
                <w:color w:val="A6A6A6" w:themeColor="background1" w:themeShade="A6"/>
                <w:spacing w:val="-4"/>
                <w:lang w:val="en-US" w:bidi="es-ES"/>
              </w:rPr>
              <w:t xml:space="preserve"> – dec 2018</w:t>
            </w:r>
          </w:p>
          <w:p w14:paraId="15CF7F21" w14:textId="4ACAA3BD" w:rsidR="00A978AE" w:rsidRPr="00A978AE" w:rsidRDefault="00CB0CEE" w:rsidP="00A978AE">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 xml:space="preserve">A billing solution was maintained and enhanced for energy companies. The process is to resolve defects, extend the functionality of the same by adding new business requirements and migrate the whole legacy application from C++ to C#. </w:t>
            </w:r>
            <w:r w:rsidR="00911CC4" w:rsidRPr="00CF2E48">
              <w:rPr>
                <w:rFonts w:asciiTheme="minorHAnsi" w:eastAsiaTheme="minorHAnsi" w:hAnsiTheme="minorHAnsi" w:cstheme="minorBidi"/>
                <w:iCs w:val="0"/>
                <w:caps w:val="0"/>
                <w:lang w:val="en-US"/>
              </w:rPr>
              <w:t>Work</w:t>
            </w:r>
            <w:r w:rsidRPr="00CF2E48">
              <w:rPr>
                <w:rFonts w:asciiTheme="minorHAnsi" w:eastAsiaTheme="minorHAnsi" w:hAnsiTheme="minorHAnsi" w:cstheme="minorBidi"/>
                <w:iCs w:val="0"/>
                <w:caps w:val="0"/>
                <w:lang w:val="en-US"/>
              </w:rPr>
              <w:t xml:space="preserve"> alongside Minneapolis functional team and product owners in close collaboration to ensure the quality of the product.</w:t>
            </w:r>
          </w:p>
          <w:p w14:paraId="23D26AF4" w14:textId="77777777" w:rsidR="00A978AE" w:rsidRDefault="00A978AE" w:rsidP="00CF2E48">
            <w:pPr>
              <w:pStyle w:val="Heading4"/>
              <w:ind w:right="-434"/>
              <w:jc w:val="center"/>
              <w:rPr>
                <w:lang w:val="en-US"/>
              </w:rPr>
            </w:pPr>
          </w:p>
          <w:p w14:paraId="5B3E364B" w14:textId="77777777" w:rsidR="00A978AE" w:rsidRDefault="00A978AE" w:rsidP="00CF2E48">
            <w:pPr>
              <w:pStyle w:val="Heading4"/>
              <w:ind w:right="-434"/>
              <w:jc w:val="center"/>
              <w:rPr>
                <w:lang w:val="en-US"/>
              </w:rPr>
            </w:pPr>
          </w:p>
          <w:p w14:paraId="62979729" w14:textId="77777777" w:rsidR="00A978AE" w:rsidRDefault="00A978AE" w:rsidP="00CF2E48">
            <w:pPr>
              <w:pStyle w:val="Heading4"/>
              <w:ind w:right="-434"/>
              <w:jc w:val="center"/>
              <w:rPr>
                <w:lang w:val="en-US"/>
              </w:rPr>
            </w:pPr>
          </w:p>
          <w:p w14:paraId="439F20CA" w14:textId="77777777" w:rsidR="00A978AE" w:rsidRDefault="00A978AE" w:rsidP="00CF2E48">
            <w:pPr>
              <w:pStyle w:val="Heading4"/>
              <w:ind w:right="-434"/>
              <w:jc w:val="center"/>
              <w:rPr>
                <w:lang w:val="en-US"/>
              </w:rPr>
            </w:pPr>
          </w:p>
          <w:p w14:paraId="5E9E519D" w14:textId="77777777" w:rsidR="002463F5" w:rsidRDefault="002463F5" w:rsidP="002463F5">
            <w:pPr>
              <w:pStyle w:val="Heading4"/>
              <w:ind w:right="-434"/>
              <w:rPr>
                <w:lang w:val="en-US"/>
              </w:rPr>
            </w:pPr>
          </w:p>
          <w:p w14:paraId="7AADD3B7" w14:textId="77777777" w:rsidR="002463F5" w:rsidRDefault="002463F5" w:rsidP="002463F5">
            <w:pPr>
              <w:pStyle w:val="Heading3"/>
              <w:rPr>
                <w:lang w:val="en-US"/>
              </w:rPr>
            </w:pPr>
            <w:r>
              <w:rPr>
                <w:lang w:val="en-US"/>
              </w:rPr>
              <w:lastRenderedPageBreak/>
              <w:t>EXPERIENCE (CONT.)</w:t>
            </w:r>
          </w:p>
          <w:p w14:paraId="30ED57A6" w14:textId="77777777" w:rsidR="00A978AE" w:rsidRPr="00CF2E48" w:rsidRDefault="00A978AE" w:rsidP="005D0406">
            <w:pPr>
              <w:pStyle w:val="Heading4"/>
              <w:ind w:right="-434"/>
              <w:rPr>
                <w:lang w:val="en-US"/>
              </w:rPr>
            </w:pPr>
            <w:r w:rsidRPr="00CB0CEE">
              <w:rPr>
                <w:lang w:val="en-US"/>
              </w:rPr>
              <w:t>Application Development Analyst</w:t>
            </w:r>
          </w:p>
          <w:p w14:paraId="1C485512" w14:textId="3A665503" w:rsidR="00A978AE" w:rsidRPr="005D0406" w:rsidRDefault="00A978AE" w:rsidP="005D0406">
            <w:pPr>
              <w:pStyle w:val="Heading4"/>
              <w:ind w:right="-434"/>
              <w:rPr>
                <w:color w:val="A6A6A6" w:themeColor="background1" w:themeShade="A6"/>
                <w:lang w:val="en-US"/>
              </w:rPr>
            </w:pPr>
            <w:r w:rsidRPr="005D0406">
              <w:rPr>
                <w:color w:val="A6A6A6" w:themeColor="background1" w:themeShade="A6"/>
                <w:lang w:val="en-US"/>
              </w:rPr>
              <w:t xml:space="preserve">Accenture• WEC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Jul 2017 – dec 2017</w:t>
            </w:r>
          </w:p>
          <w:p w14:paraId="1DF45E3F" w14:textId="03FD0EF9" w:rsidR="00A978AE" w:rsidRDefault="00A978AE" w:rsidP="00A978AE">
            <w:pPr>
              <w:ind w:right="-157"/>
              <w:jc w:val="both"/>
              <w:rPr>
                <w:lang w:val="en-US"/>
              </w:rPr>
            </w:pPr>
            <w:r w:rsidRPr="00CF2E48">
              <w:rPr>
                <w:lang w:val="en-US"/>
              </w:rPr>
              <w:t xml:space="preserve">Extended functionality for an existing application was developed for client business purposes. We created new desktop applications that helped the client to get the most use of an existing application. We worked close to the WEC team to make sure the first step of this system integration could be accomplished </w:t>
            </w:r>
            <w:r w:rsidR="00911CC4" w:rsidRPr="00CF2E48">
              <w:rPr>
                <w:lang w:val="en-US"/>
              </w:rPr>
              <w:t>possible</w:t>
            </w:r>
            <w:r w:rsidRPr="00CF2E48">
              <w:rPr>
                <w:lang w:val="en-US"/>
              </w:rPr>
              <w:t xml:space="preserve"> following the best industry standards</w:t>
            </w:r>
          </w:p>
          <w:p w14:paraId="2356EF1A" w14:textId="591F8373" w:rsidR="0095359D" w:rsidRDefault="00A978AE" w:rsidP="00A978AE">
            <w:pPr>
              <w:tabs>
                <w:tab w:val="left" w:pos="3698"/>
              </w:tabs>
              <w:ind w:right="-434"/>
              <w:jc w:val="both"/>
              <w:rPr>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Default="00CF2E48" w:rsidP="005D0406">
            <w:pPr>
              <w:pStyle w:val="Heading4"/>
              <w:ind w:right="-434"/>
              <w:rPr>
                <w:spacing w:val="-4"/>
                <w:lang w:val="en-US" w:bidi="es-ES"/>
              </w:rPr>
            </w:pPr>
            <w:r>
              <w:rPr>
                <w:lang w:val="en-US"/>
              </w:rPr>
              <w:t>junior developer</w:t>
            </w:r>
          </w:p>
          <w:p w14:paraId="420D271D" w14:textId="3D727D82" w:rsidR="00CF2E48" w:rsidRPr="005D0406" w:rsidRDefault="00A26C9F" w:rsidP="005D0406">
            <w:pPr>
              <w:pStyle w:val="Heading4"/>
              <w:ind w:right="-434"/>
              <w:rPr>
                <w:color w:val="A6A6A6" w:themeColor="background1" w:themeShade="A6"/>
                <w:spacing w:val="-4"/>
                <w:lang w:val="en-US" w:bidi="es-ES"/>
              </w:rPr>
            </w:pPr>
            <w:r w:rsidRPr="005D0406">
              <w:rPr>
                <w:color w:val="A6A6A6" w:themeColor="background1" w:themeShade="A6"/>
                <w:lang w:val="en-US"/>
              </w:rPr>
              <w:t>aptiv</w:t>
            </w:r>
            <w:r w:rsidR="00CF2E48" w:rsidRPr="005D0406">
              <w:rPr>
                <w:color w:val="A6A6A6" w:themeColor="background1" w:themeShade="A6"/>
                <w:spacing w:val="-4"/>
                <w:lang w:val="en-US" w:bidi="es-ES"/>
              </w:rPr>
              <w:t>• tl</w:t>
            </w:r>
            <w:r w:rsidR="00C71F93" w:rsidRPr="005D0406">
              <w:rPr>
                <w:color w:val="A6A6A6" w:themeColor="background1" w:themeShade="A6"/>
                <w:spacing w:val="-4"/>
                <w:lang w:val="en-US" w:bidi="es-ES"/>
              </w:rPr>
              <w:t>L</w:t>
            </w:r>
            <w:r w:rsidR="00CF2E48" w:rsidRPr="005D0406">
              <w:rPr>
                <w:color w:val="A6A6A6" w:themeColor="background1" w:themeShade="A6"/>
                <w:spacing w:val="-4"/>
                <w:lang w:val="en-US" w:bidi="es-ES"/>
              </w:rPr>
              <w:t xml:space="preserve">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 xml:space="preserve">• Jun </w:t>
            </w:r>
            <w:r w:rsidR="00CF2E48" w:rsidRPr="005D0406">
              <w:rPr>
                <w:color w:val="A6A6A6" w:themeColor="background1" w:themeShade="A6"/>
                <w:spacing w:val="-4"/>
                <w:lang w:val="en-US"/>
              </w:rPr>
              <w:t xml:space="preserve"> 2015</w:t>
            </w:r>
            <w:r w:rsidR="00CF2E48" w:rsidRPr="005D0406">
              <w:rPr>
                <w:color w:val="A6A6A6" w:themeColor="background1" w:themeShade="A6"/>
                <w:spacing w:val="-4"/>
                <w:lang w:val="en-US" w:bidi="es-ES"/>
              </w:rPr>
              <w:t xml:space="preserve"> – dec 201</w:t>
            </w:r>
            <w:r w:rsidRPr="005D0406">
              <w:rPr>
                <w:color w:val="A6A6A6" w:themeColor="background1" w:themeShade="A6"/>
                <w:spacing w:val="-4"/>
                <w:lang w:val="en-US"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4A207BEE" w14:textId="77777777" w:rsidR="00905059" w:rsidRPr="003D55CB" w:rsidRDefault="00905059" w:rsidP="00905059">
            <w:pPr>
              <w:pStyle w:val="Heading4"/>
              <w:spacing w:line="240" w:lineRule="auto"/>
              <w:rPr>
                <w:rFonts w:asciiTheme="minorHAnsi" w:hAnsiTheme="minorHAnsi"/>
                <w:caps w:val="0"/>
                <w:spacing w:val="-4"/>
                <w:lang w:val="en-US"/>
              </w:rPr>
            </w:pPr>
          </w:p>
          <w:p w14:paraId="0D066990" w14:textId="7F8C72E3"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Work Authorization:</w:t>
            </w:r>
            <w:r w:rsidRPr="00905059">
              <w:rPr>
                <w:rFonts w:asciiTheme="minorHAnsi" w:hAnsiTheme="minorHAnsi"/>
                <w:caps w:val="0"/>
                <w:spacing w:val="-4"/>
                <w:lang w:val="en-US"/>
              </w:rPr>
              <w:t xml:space="preserve"> TN Visa Holder</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18C6A185"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EB387D">
              <w:rPr>
                <w:rFonts w:asciiTheme="minorHAnsi" w:hAnsiTheme="minorHAnsi"/>
                <w:caps w:val="0"/>
                <w:spacing w:val="-4"/>
                <w:lang w:val="en-US"/>
              </w:rPr>
              <w:t xml:space="preserve">Washington </w:t>
            </w:r>
            <w:r w:rsidR="002A27FE">
              <w:rPr>
                <w:rFonts w:asciiTheme="minorHAnsi" w:hAnsiTheme="minorHAnsi"/>
                <w:caps w:val="0"/>
                <w:spacing w:val="-4"/>
                <w:lang w:val="en-US"/>
              </w:rPr>
              <w:t>DC</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21F970D5"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US &amp; UK</w:t>
            </w:r>
          </w:p>
          <w:p w14:paraId="763763A5" w14:textId="77777777" w:rsidR="00905059" w:rsidRDefault="00905059" w:rsidP="00905059">
            <w:pPr>
              <w:pStyle w:val="Heading4"/>
              <w:spacing w:line="240" w:lineRule="auto"/>
              <w:rPr>
                <w:rFonts w:asciiTheme="minorHAnsi" w:hAnsiTheme="minorHAnsi"/>
                <w:caps w:val="0"/>
                <w:spacing w:val="-4"/>
                <w:lang w:val="en-US"/>
              </w:rPr>
            </w:pPr>
          </w:p>
          <w:p w14:paraId="382DB23B" w14:textId="1EB625D7" w:rsidR="00CD3E25" w:rsidRDefault="00905059"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Rate:</w:t>
            </w:r>
            <w:r w:rsidRPr="00905059">
              <w:rPr>
                <w:rFonts w:asciiTheme="minorHAnsi" w:hAnsiTheme="minorHAnsi"/>
                <w:caps w:val="0"/>
                <w:spacing w:val="-4"/>
                <w:lang w:val="en-US"/>
              </w:rPr>
              <w:t xml:space="preserve"> Please ask by email</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117F357C" w14:textId="15CE57F1" w:rsidR="00561F0D"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EB387D" w:rsidRPr="00EB387D">
              <w:rPr>
                <w:rFonts w:asciiTheme="minorHAnsi" w:hAnsiTheme="minorHAnsi"/>
                <w:caps w:val="0"/>
                <w:spacing w:val="-4"/>
                <w:lang w:val="en-US"/>
              </w:rPr>
              <w:t>571 352 9742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5A55F797" w:rsidR="00377D1F" w:rsidRPr="00377D1F"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Rest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Certified SAFe®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16EA4" w14:textId="77777777" w:rsidR="00B66401" w:rsidRDefault="00B66401" w:rsidP="00713050">
      <w:pPr>
        <w:spacing w:line="240" w:lineRule="auto"/>
      </w:pPr>
      <w:r>
        <w:separator/>
      </w:r>
    </w:p>
  </w:endnote>
  <w:endnote w:type="continuationSeparator" w:id="0">
    <w:p w14:paraId="25B543A2" w14:textId="77777777" w:rsidR="00B66401" w:rsidRDefault="00B66401"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92120D" w14:paraId="34186C49" w14:textId="77777777" w:rsidTr="002F1DFD">
      <w:trPr>
        <w:trHeight w:val="211"/>
      </w:trPr>
      <w:tc>
        <w:tcPr>
          <w:tcW w:w="5255" w:type="dxa"/>
          <w:tcMar>
            <w:top w:w="648" w:type="dxa"/>
            <w:left w:w="115" w:type="dxa"/>
            <w:bottom w:w="0" w:type="dxa"/>
            <w:right w:w="115" w:type="dxa"/>
          </w:tcMar>
        </w:tcPr>
        <w:p w14:paraId="03B2C065" w14:textId="77777777" w:rsidR="0092120D" w:rsidRDefault="0092120D" w:rsidP="0092120D">
          <w:pPr>
            <w:pStyle w:val="Footer"/>
          </w:pPr>
          <w:r w:rsidRPr="00CA3DF1">
            <w:rPr>
              <w:noProof/>
              <w:lang w:val="en-US"/>
            </w:rPr>
            <mc:AlternateContent>
              <mc:Choice Requires="wpg">
                <w:drawing>
                  <wp:inline distT="0" distB="0" distL="0" distR="0" wp14:anchorId="7E560112" wp14:editId="44741C54">
                    <wp:extent cx="329184" cy="329184"/>
                    <wp:effectExtent l="0" t="0" r="0" b="0"/>
                    <wp:docPr id="45"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Elipse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47"/>
                            <wpg:cNvGrpSpPr/>
                            <wpg:grpSpPr>
                              <a:xfrm>
                                <a:off x="163954" y="245845"/>
                                <a:ext cx="406667" cy="242889"/>
                                <a:chOff x="163954" y="245844"/>
                                <a:chExt cx="727861" cy="434726"/>
                              </a:xfrm>
                            </wpg:grpSpPr>
                            <wps:wsp>
                              <wps:cNvPr id="48"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riángulo isósceles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F273E4F"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anchorlock/>
                  </v:group>
                </w:pict>
              </mc:Fallback>
            </mc:AlternateContent>
          </w:r>
        </w:p>
      </w:tc>
      <w:tc>
        <w:tcPr>
          <w:tcW w:w="5662" w:type="dxa"/>
          <w:tcMar>
            <w:top w:w="648" w:type="dxa"/>
            <w:left w:w="115" w:type="dxa"/>
            <w:bottom w:w="0" w:type="dxa"/>
            <w:right w:w="115" w:type="dxa"/>
          </w:tcMar>
        </w:tcPr>
        <w:p w14:paraId="7B8B8FCC" w14:textId="77777777" w:rsidR="0092120D" w:rsidRDefault="0092120D" w:rsidP="0092120D">
          <w:pPr>
            <w:pStyle w:val="Footer"/>
          </w:pPr>
          <w:r w:rsidRPr="00C2098A">
            <w:rPr>
              <w:noProof/>
              <w:lang w:val="en-US"/>
            </w:rPr>
            <mc:AlternateContent>
              <mc:Choice Requires="wpg">
                <w:drawing>
                  <wp:inline distT="0" distB="0" distL="0" distR="0" wp14:anchorId="356FA80B" wp14:editId="178E8C8F">
                    <wp:extent cx="329184" cy="329184"/>
                    <wp:effectExtent l="0" t="0" r="13970" b="13970"/>
                    <wp:docPr id="52"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D9B64" id="Grupo 16" o:spid="_x0000_s1026" alt="Título: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6615C0" w14:paraId="15176B5C" w14:textId="77777777" w:rsidTr="006615C0">
      <w:trPr>
        <w:trHeight w:val="211"/>
      </w:trPr>
      <w:tc>
        <w:tcPr>
          <w:tcW w:w="5255" w:type="dxa"/>
          <w:tcMar>
            <w:top w:w="648" w:type="dxa"/>
            <w:left w:w="115" w:type="dxa"/>
            <w:bottom w:w="0" w:type="dxa"/>
            <w:right w:w="115" w:type="dxa"/>
          </w:tcMar>
        </w:tcPr>
        <w:p w14:paraId="0D518D21" w14:textId="6A8C1B1E" w:rsidR="006615C0" w:rsidRDefault="006615C0" w:rsidP="00217980">
          <w:pPr>
            <w:pStyle w:val="Footer"/>
          </w:pPr>
          <w:r w:rsidRPr="00CA3DF1">
            <w:rPr>
              <w:noProof/>
              <w:lang w:val="en-US"/>
            </w:rPr>
            <mc:AlternateContent>
              <mc:Choice Requires="wpg">
                <w:drawing>
                  <wp:inline distT="0" distB="0" distL="0" distR="0" wp14:anchorId="08EE2312" wp14:editId="2669108B">
                    <wp:extent cx="329184" cy="329184"/>
                    <wp:effectExtent l="0" t="0" r="0" b="0"/>
                    <wp:docPr id="27"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7E3BCC3"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r w:rsidR="00C77060">
            <w:t xml:space="preserve">  </w:t>
          </w:r>
        </w:p>
      </w:tc>
      <w:tc>
        <w:tcPr>
          <w:tcW w:w="5662" w:type="dxa"/>
          <w:tcMar>
            <w:top w:w="648" w:type="dxa"/>
            <w:left w:w="115" w:type="dxa"/>
            <w:bottom w:w="0" w:type="dxa"/>
            <w:right w:w="115" w:type="dxa"/>
          </w:tcMar>
        </w:tcPr>
        <w:p w14:paraId="1C4B7014" w14:textId="77777777" w:rsidR="006615C0" w:rsidRDefault="006615C0" w:rsidP="00217980">
          <w:pPr>
            <w:pStyle w:val="Footer"/>
          </w:pPr>
          <w:r w:rsidRPr="00C2098A">
            <w:rPr>
              <w:noProof/>
              <w:lang w:val="en-US"/>
            </w:rPr>
            <mc:AlternateContent>
              <mc:Choice Requires="wpg">
                <w:drawing>
                  <wp:inline distT="0" distB="0" distL="0" distR="0" wp14:anchorId="14D40C98" wp14:editId="55D4A560">
                    <wp:extent cx="329184" cy="329184"/>
                    <wp:effectExtent l="0" t="0" r="13970" b="13970"/>
                    <wp:docPr id="40"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1116C" id="Grupo 16" o:spid="_x0000_s1026"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12F6A" w14:textId="77777777" w:rsidR="00B66401" w:rsidRDefault="00B66401" w:rsidP="00713050">
      <w:pPr>
        <w:spacing w:line="240" w:lineRule="auto"/>
      </w:pPr>
      <w:r>
        <w:separator/>
      </w:r>
    </w:p>
  </w:footnote>
  <w:footnote w:type="continuationSeparator" w:id="0">
    <w:p w14:paraId="7EE94640" w14:textId="77777777" w:rsidR="00B66401" w:rsidRDefault="00B66401"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1A5CA9" w:rsidRPr="002A27FE" w14:paraId="033E070D" w14:textId="77777777" w:rsidTr="00741125">
      <w:trPr>
        <w:trHeight w:hRule="exact" w:val="2952"/>
      </w:trPr>
      <w:tc>
        <w:tcPr>
          <w:tcW w:w="3783" w:type="dxa"/>
          <w:tcMar>
            <w:top w:w="821" w:type="dxa"/>
            <w:right w:w="720" w:type="dxa"/>
          </w:tcMar>
        </w:tcPr>
        <w:p w14:paraId="17BE17CF" w14:textId="77777777" w:rsidR="001A5CA9" w:rsidRPr="00F207C0" w:rsidRDefault="00CE2D13" w:rsidP="00B167D7">
          <w:pPr>
            <w:pStyle w:val="Initials"/>
          </w:pPr>
          <w:r>
            <w:rPr>
              <w:noProof/>
            </w:rPr>
            <mc:AlternateContent>
              <mc:Choice Requires="wpg">
                <w:drawing>
                  <wp:anchor distT="0" distB="0" distL="114300" distR="114300" simplePos="0" relativeHeight="251659264" behindDoc="1" locked="0" layoutInCell="1" allowOverlap="1" wp14:anchorId="6C1E4939" wp14:editId="60EC0724">
                    <wp:simplePos x="0" y="0"/>
                    <wp:positionH relativeFrom="column">
                      <wp:posOffset>3810</wp:posOffset>
                    </wp:positionH>
                    <wp:positionV relativeFrom="paragraph">
                      <wp:posOffset>-496570</wp:posOffset>
                    </wp:positionV>
                    <wp:extent cx="6461475" cy="1810385"/>
                    <wp:effectExtent l="0" t="0" r="0" b="0"/>
                    <wp:wrapNone/>
                    <wp:docPr id="7"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3"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6E0AAE" id="Grupo 3" o:spid="_x0000_s1026" style="position:absolute;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1A5CA9" w:rsidRPr="002A27FE" w14:paraId="49100C9C" w14:textId="77777777" w:rsidTr="000D4AA2">
            <w:trPr>
              <w:trHeight w:hRule="exact" w:val="1152"/>
            </w:trPr>
            <w:tc>
              <w:tcPr>
                <w:tcW w:w="6520" w:type="dxa"/>
                <w:vAlign w:val="center"/>
              </w:tcPr>
              <w:p w14:paraId="72A41C10" w14:textId="77777777" w:rsidR="001A5CA9" w:rsidRPr="002463F5" w:rsidRDefault="00B66401"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9942FE" w:rsidRPr="002463F5">
                      <w:rPr>
                        <w:lang w:val="en-US" w:bidi="es-ES"/>
                      </w:rPr>
                      <w:t>Erwin Ibarra V.</w:t>
                    </w:r>
                  </w:sdtContent>
                </w:sdt>
              </w:p>
              <w:p w14:paraId="1CD5970A" w14:textId="44F1D907" w:rsidR="001A5CA9" w:rsidRPr="009942FE" w:rsidRDefault="00B66401"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495657" w:rsidRPr="002A27FE" w14:paraId="22112699" w14:textId="77777777" w:rsidTr="00EB65D6">
      <w:trPr>
        <w:trHeight w:hRule="exact" w:val="2952"/>
      </w:trPr>
      <w:tc>
        <w:tcPr>
          <w:tcW w:w="3783" w:type="dxa"/>
          <w:tcMar>
            <w:top w:w="821" w:type="dxa"/>
            <w:right w:w="720" w:type="dxa"/>
          </w:tcMar>
        </w:tcPr>
        <w:p w14:paraId="6076464D" w14:textId="77777777" w:rsidR="00495657" w:rsidRPr="00F207C0" w:rsidRDefault="00495657" w:rsidP="00495657">
          <w:pPr>
            <w:pStyle w:val="Initials"/>
          </w:pPr>
          <w:r>
            <w:rPr>
              <w:noProof/>
            </w:rPr>
            <mc:AlternateContent>
              <mc:Choice Requires="wpg">
                <w:drawing>
                  <wp:anchor distT="0" distB="0" distL="114300" distR="114300" simplePos="0" relativeHeight="251661312" behindDoc="1" locked="0" layoutInCell="1" allowOverlap="1" wp14:anchorId="76DCC96A" wp14:editId="0F27E7A3">
                    <wp:simplePos x="0" y="0"/>
                    <wp:positionH relativeFrom="column">
                      <wp:posOffset>3810</wp:posOffset>
                    </wp:positionH>
                    <wp:positionV relativeFrom="paragraph">
                      <wp:posOffset>-496570</wp:posOffset>
                    </wp:positionV>
                    <wp:extent cx="6461475" cy="1810385"/>
                    <wp:effectExtent l="0" t="0" r="0" b="0"/>
                    <wp:wrapNone/>
                    <wp:docPr id="3"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2AA5CA" id="Grupo 3" o:spid="_x0000_s1026" style="position:absolute;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mc:Fallback>
            </mc:AlternateContent>
          </w:r>
          <w:r>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495657" w:rsidRPr="002A27FE" w14:paraId="5733D0F0" w14:textId="77777777" w:rsidTr="00EB65D6">
            <w:trPr>
              <w:trHeight w:hRule="exact" w:val="1152"/>
            </w:trPr>
            <w:tc>
              <w:tcPr>
                <w:tcW w:w="6520" w:type="dxa"/>
                <w:vAlign w:val="center"/>
              </w:tcPr>
              <w:p w14:paraId="3473F182" w14:textId="77777777" w:rsidR="00495657" w:rsidRPr="002463F5" w:rsidRDefault="00B66401"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95657" w:rsidRPr="002463F5">
                      <w:rPr>
                        <w:lang w:val="en-US" w:bidi="es-ES"/>
                      </w:rPr>
                      <w:t>Erwin Ibarra V.</w:t>
                    </w:r>
                  </w:sdtContent>
                </w:sdt>
              </w:p>
              <w:p w14:paraId="5F04D387" w14:textId="017B5153" w:rsidR="00495657" w:rsidRPr="009942FE" w:rsidRDefault="00B66401"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6180"/>
    <w:rsid w:val="00333CD3"/>
    <w:rsid w:val="00340365"/>
    <w:rsid w:val="00342B64"/>
    <w:rsid w:val="00363F97"/>
    <w:rsid w:val="00364079"/>
    <w:rsid w:val="00377D1F"/>
    <w:rsid w:val="00382A89"/>
    <w:rsid w:val="0038383B"/>
    <w:rsid w:val="003C5528"/>
    <w:rsid w:val="003D03E5"/>
    <w:rsid w:val="003D23E5"/>
    <w:rsid w:val="003D55CB"/>
    <w:rsid w:val="004077FB"/>
    <w:rsid w:val="004244FF"/>
    <w:rsid w:val="00424DD9"/>
    <w:rsid w:val="0046104A"/>
    <w:rsid w:val="00470565"/>
    <w:rsid w:val="004717C5"/>
    <w:rsid w:val="00495657"/>
    <w:rsid w:val="004A24CC"/>
    <w:rsid w:val="004A2D95"/>
    <w:rsid w:val="004B0829"/>
    <w:rsid w:val="004E6377"/>
    <w:rsid w:val="00523479"/>
    <w:rsid w:val="00531E6D"/>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A26C9F"/>
    <w:rsid w:val="00A42540"/>
    <w:rsid w:val="00A50939"/>
    <w:rsid w:val="00A77C6B"/>
    <w:rsid w:val="00A83413"/>
    <w:rsid w:val="00A86614"/>
    <w:rsid w:val="00A978AE"/>
    <w:rsid w:val="00AA6A40"/>
    <w:rsid w:val="00AA75F6"/>
    <w:rsid w:val="00AD00FD"/>
    <w:rsid w:val="00AF0A8E"/>
    <w:rsid w:val="00B167D7"/>
    <w:rsid w:val="00B5664D"/>
    <w:rsid w:val="00B66401"/>
    <w:rsid w:val="00B85191"/>
    <w:rsid w:val="00BA5B40"/>
    <w:rsid w:val="00BD0206"/>
    <w:rsid w:val="00BE1647"/>
    <w:rsid w:val="00BE5D61"/>
    <w:rsid w:val="00C2098A"/>
    <w:rsid w:val="00C221D5"/>
    <w:rsid w:val="00C5444A"/>
    <w:rsid w:val="00C612DA"/>
    <w:rsid w:val="00C66C64"/>
    <w:rsid w:val="00C71F93"/>
    <w:rsid w:val="00C74F73"/>
    <w:rsid w:val="00C77060"/>
    <w:rsid w:val="00C7741E"/>
    <w:rsid w:val="00C8076D"/>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90513"/>
    <w:rsid w:val="00D97A41"/>
    <w:rsid w:val="00DA1A38"/>
    <w:rsid w:val="00DB7439"/>
    <w:rsid w:val="00DC0539"/>
    <w:rsid w:val="00DD3CF6"/>
    <w:rsid w:val="00DD6416"/>
    <w:rsid w:val="00DE31D4"/>
    <w:rsid w:val="00DF4E0A"/>
    <w:rsid w:val="00E02DCD"/>
    <w:rsid w:val="00E12C60"/>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62369"/>
  <w15:chartTrackingRefBased/>
  <w15:docId w15:val="{3481618F-6D46-450B-A184-5A4F974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481704408">
          <w:marLeft w:val="-225"/>
          <w:marRight w:val="-225"/>
          <w:marTop w:val="0"/>
          <w:marBottom w:val="0"/>
          <w:divBdr>
            <w:top w:val="none" w:sz="0" w:space="0" w:color="auto"/>
            <w:left w:val="none" w:sz="0" w:space="0" w:color="auto"/>
            <w:bottom w:val="none" w:sz="0" w:space="0" w:color="auto"/>
            <w:right w:val="none" w:sz="0" w:space="0" w:color="auto"/>
          </w:divBdr>
          <w:divsChild>
            <w:div w:id="1478111490">
              <w:marLeft w:val="0"/>
              <w:marRight w:val="0"/>
              <w:marTop w:val="0"/>
              <w:marBottom w:val="0"/>
              <w:divBdr>
                <w:top w:val="none" w:sz="0" w:space="0" w:color="auto"/>
                <w:left w:val="none" w:sz="0" w:space="0" w:color="auto"/>
                <w:bottom w:val="none" w:sz="0" w:space="0" w:color="auto"/>
                <w:right w:val="none" w:sz="0" w:space="0" w:color="auto"/>
              </w:divBdr>
            </w:div>
            <w:div w:id="606890242">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872426359">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sChild>
        </w:div>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358896068">
              <w:marLeft w:val="0"/>
              <w:marRight w:val="0"/>
              <w:marTop w:val="0"/>
              <w:marBottom w:val="0"/>
              <w:divBdr>
                <w:top w:val="none" w:sz="0" w:space="0" w:color="auto"/>
                <w:left w:val="none" w:sz="0" w:space="0" w:color="auto"/>
                <w:bottom w:val="none" w:sz="0" w:space="0" w:color="auto"/>
                <w:right w:val="none" w:sz="0" w:space="0" w:color="auto"/>
              </w:divBdr>
            </w:div>
            <w:div w:id="1118715329">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2011134055">
              <w:marLeft w:val="0"/>
              <w:marRight w:val="0"/>
              <w:marTop w:val="0"/>
              <w:marBottom w:val="0"/>
              <w:divBdr>
                <w:top w:val="none" w:sz="0" w:space="0" w:color="auto"/>
                <w:left w:val="none" w:sz="0" w:space="0" w:color="auto"/>
                <w:bottom w:val="none" w:sz="0" w:space="0" w:color="auto"/>
                <w:right w:val="none" w:sz="0" w:space="0" w:color="auto"/>
              </w:divBdr>
            </w:div>
            <w:div w:id="78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 w:id="907689278">
          <w:marLeft w:val="-225"/>
          <w:marRight w:val="-225"/>
          <w:marTop w:val="0"/>
          <w:marBottom w:val="0"/>
          <w:divBdr>
            <w:top w:val="none" w:sz="0" w:space="0" w:color="auto"/>
            <w:left w:val="none" w:sz="0" w:space="0" w:color="auto"/>
            <w:bottom w:val="none" w:sz="0" w:space="0" w:color="auto"/>
            <w:right w:val="none" w:sz="0" w:space="0" w:color="auto"/>
          </w:divBdr>
          <w:divsChild>
            <w:div w:id="1215434593">
              <w:marLeft w:val="0"/>
              <w:marRight w:val="0"/>
              <w:marTop w:val="0"/>
              <w:marBottom w:val="0"/>
              <w:divBdr>
                <w:top w:val="none" w:sz="0" w:space="0" w:color="auto"/>
                <w:left w:val="none" w:sz="0" w:space="0" w:color="auto"/>
                <w:bottom w:val="none" w:sz="0" w:space="0" w:color="auto"/>
                <w:right w:val="none" w:sz="0" w:space="0" w:color="auto"/>
              </w:divBdr>
            </w:div>
            <w:div w:id="248467760">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3C2CA4"/>
    <w:rsid w:val="003E0325"/>
    <w:rsid w:val="003F4773"/>
    <w:rsid w:val="00410B58"/>
    <w:rsid w:val="004408EC"/>
    <w:rsid w:val="006022C8"/>
    <w:rsid w:val="00614DB0"/>
    <w:rsid w:val="006E3421"/>
    <w:rsid w:val="007772EE"/>
    <w:rsid w:val="00AB1A54"/>
    <w:rsid w:val="00C35FA4"/>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CFCFB57424A3A9DD621FD7F08C8BA">
    <w:name w:val="03ACFCFB57424A3A9DD621FD7F08C8BA"/>
  </w:style>
  <w:style w:type="paragraph" w:customStyle="1" w:styleId="29A16C59E6244EA8A1A2A48BBB96DD2E">
    <w:name w:val="29A16C59E6244EA8A1A2A48BBB96DD2E"/>
  </w:style>
  <w:style w:type="paragraph" w:customStyle="1" w:styleId="B3EAA169914649F08B9374EAA3E3B366">
    <w:name w:val="B3EAA169914649F08B9374EAA3E3B366"/>
  </w:style>
  <w:style w:type="paragraph" w:customStyle="1" w:styleId="F94E167D43CB4C24B233E660A8E7A908">
    <w:name w:val="F94E167D43CB4C24B233E660A8E7A908"/>
  </w:style>
  <w:style w:type="paragraph" w:customStyle="1" w:styleId="0F998A29C6194C748A0F1A63F7C11F94">
    <w:name w:val="0F998A29C6194C748A0F1A63F7C11F94"/>
  </w:style>
  <w:style w:type="paragraph" w:customStyle="1" w:styleId="C4221432012A428484BEA976E54D8B45">
    <w:name w:val="C4221432012A428484BEA976E54D8B45"/>
  </w:style>
  <w:style w:type="paragraph" w:customStyle="1" w:styleId="ED300D708A784083B0480AEF1D1D7443">
    <w:name w:val="ED300D708A784083B0480AEF1D1D7443"/>
  </w:style>
  <w:style w:type="paragraph" w:customStyle="1" w:styleId="1F85222BEE984C7E82C2AE3D0E84B335">
    <w:name w:val="1F85222BEE984C7E82C2AE3D0E84B335"/>
  </w:style>
  <w:style w:type="paragraph" w:customStyle="1" w:styleId="B42E03D028F9404BBB4ACFD24E2BF6E2">
    <w:name w:val="B42E03D028F9404BBB4ACFD24E2BF6E2"/>
  </w:style>
  <w:style w:type="paragraph" w:customStyle="1" w:styleId="A88EC1BA99FA414286C443E593CEC20E">
    <w:name w:val="A88EC1BA99FA414286C443E593CEC20E"/>
  </w:style>
  <w:style w:type="paragraph" w:customStyle="1" w:styleId="E25CE96E88D7404380A1262D0AA344B7">
    <w:name w:val="E25CE96E88D7404380A1262D0AA344B7"/>
  </w:style>
  <w:style w:type="paragraph" w:customStyle="1" w:styleId="E0394828D679440EB022306CA1024143">
    <w:name w:val="E0394828D679440EB022306CA1024143"/>
  </w:style>
  <w:style w:type="paragraph" w:customStyle="1" w:styleId="3F68A607A4E949459BF77782E9B45EE9">
    <w:name w:val="3F68A607A4E949459BF77782E9B45EE9"/>
  </w:style>
  <w:style w:type="paragraph" w:customStyle="1" w:styleId="C2DFAD6D4A40403D9460457D295DBD71">
    <w:name w:val="C2DFAD6D4A40403D9460457D295DBD71"/>
  </w:style>
  <w:style w:type="paragraph" w:customStyle="1" w:styleId="485F79A1AB3649D2AD177D7AD51F63DC">
    <w:name w:val="485F79A1AB3649D2AD177D7AD51F63DC"/>
  </w:style>
  <w:style w:type="paragraph" w:customStyle="1" w:styleId="B04036E2148745B8BD887A72B7A393EA">
    <w:name w:val="B04036E2148745B8BD887A72B7A393EA"/>
  </w:style>
  <w:style w:type="paragraph" w:customStyle="1" w:styleId="55B9E05C98E247A8832729DC480571C2">
    <w:name w:val="55B9E05C98E247A8832729DC480571C2"/>
  </w:style>
  <w:style w:type="paragraph" w:customStyle="1" w:styleId="258F8979C7E74AE391FB967493209544">
    <w:name w:val="258F8979C7E74AE391FB967493209544"/>
  </w:style>
  <w:style w:type="paragraph" w:customStyle="1" w:styleId="E3B818F76D8C4FD59E4B5DDEAA66DD17">
    <w:name w:val="E3B818F76D8C4FD59E4B5DDEAA66DD17"/>
  </w:style>
  <w:style w:type="paragraph" w:customStyle="1" w:styleId="460709D23B5348B2A9B4A821709949FC">
    <w:name w:val="460709D23B5348B2A9B4A821709949FC"/>
  </w:style>
  <w:style w:type="paragraph" w:customStyle="1" w:styleId="93FDFBA368E148969DFECDBFA9160CF5">
    <w:name w:val="93FDFBA368E148969DFECDBFA9160CF5"/>
  </w:style>
  <w:style w:type="paragraph" w:customStyle="1" w:styleId="B98C4137A1B049A2BEEC42CDCE4C0AAC">
    <w:name w:val="B98C4137A1B049A2BEEC42CDCE4C0AAC"/>
  </w:style>
  <w:style w:type="paragraph" w:customStyle="1" w:styleId="2521E81969334F1AB6679ADEC05CFDFC">
    <w:name w:val="2521E81969334F1AB6679ADEC05CFDFC"/>
  </w:style>
  <w:style w:type="paragraph" w:customStyle="1" w:styleId="6B049F4A6BBC4E53B600F9908FE8814E">
    <w:name w:val="6B049F4A6BBC4E53B600F9908FE8814E"/>
  </w:style>
  <w:style w:type="paragraph" w:customStyle="1" w:styleId="35AF1E30BFFF4B98A5E7A374EEF93710">
    <w:name w:val="35AF1E30BFFF4B98A5E7A374EEF93710"/>
  </w:style>
  <w:style w:type="paragraph" w:customStyle="1" w:styleId="BFF965BF13A04960AB77433DE0658DD0">
    <w:name w:val="BFF965BF13A04960AB77433DE0658DD0"/>
  </w:style>
  <w:style w:type="paragraph" w:customStyle="1" w:styleId="9FDD2D245A8C4032A8A9EAC96C03C4D3">
    <w:name w:val="9FDD2D245A8C4032A8A9EAC96C03C4D3"/>
  </w:style>
  <w:style w:type="paragraph" w:customStyle="1" w:styleId="5C6F59C018B84E36A76BC0B5A0D2A490">
    <w:name w:val="5C6F59C018B84E36A76BC0B5A0D2A490"/>
  </w:style>
  <w:style w:type="paragraph" w:customStyle="1" w:styleId="1DB2843FC6F140B7988E5601E905CA83">
    <w:name w:val="1DB2843FC6F140B7988E5601E905CA83"/>
  </w:style>
  <w:style w:type="paragraph" w:customStyle="1" w:styleId="E766387D863449808471257EDB4BA648">
    <w:name w:val="E766387D863449808471257EDB4BA648"/>
  </w:style>
  <w:style w:type="paragraph" w:customStyle="1" w:styleId="2BD890B0C05342D78E773D6056D8ECE2">
    <w:name w:val="2BD890B0C05342D78E773D6056D8ECE2"/>
    <w:rsid w:val="003E0325"/>
  </w:style>
  <w:style w:type="paragraph" w:customStyle="1" w:styleId="07DBD383E4CB4DC692E86B9E35A785E1">
    <w:name w:val="07DBD383E4CB4DC692E86B9E35A785E1"/>
    <w:rsid w:val="003E0325"/>
  </w:style>
  <w:style w:type="paragraph" w:customStyle="1" w:styleId="836A5AE031B54ECCAF30C1C31246F8D4">
    <w:name w:val="836A5AE031B54ECCAF30C1C31246F8D4"/>
    <w:rsid w:val="003E0325"/>
  </w:style>
  <w:style w:type="paragraph" w:customStyle="1" w:styleId="3E101B05A0D6486E8C673C21ABEB9BFA">
    <w:name w:val="3E101B05A0D6486E8C673C21ABEB9BFA"/>
    <w:rsid w:val="003E0325"/>
  </w:style>
  <w:style w:type="paragraph" w:customStyle="1" w:styleId="D864C33782E645CC8E85B74135B8316F">
    <w:name w:val="D864C33782E645CC8E85B74135B8316F"/>
    <w:rsid w:val="003E0325"/>
  </w:style>
  <w:style w:type="paragraph" w:customStyle="1" w:styleId="D65086668DA14BC09225EA47CABBD33B">
    <w:name w:val="D65086668DA14BC09225EA47CABBD33B"/>
    <w:rsid w:val="003E0325"/>
  </w:style>
  <w:style w:type="paragraph" w:customStyle="1" w:styleId="3355098AD2DB4C598E92F3A65BD5A5D4">
    <w:name w:val="3355098AD2DB4C598E92F3A65BD5A5D4"/>
    <w:rsid w:val="003E0325"/>
  </w:style>
  <w:style w:type="paragraph" w:customStyle="1" w:styleId="99F8DAD6C52E4E6DA78E8AE903D93D17">
    <w:name w:val="99F8DAD6C52E4E6DA78E8AE903D93D17"/>
    <w:rsid w:val="003E0325"/>
  </w:style>
  <w:style w:type="paragraph" w:customStyle="1" w:styleId="73A2B36965CF4807BE70AF7D0EFD0972">
    <w:name w:val="73A2B36965CF4807BE70AF7D0EFD0972"/>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8B2E94ECE33D4425B6A5B86F0BDFAE1B">
    <w:name w:val="8B2E94ECE33D4425B6A5B86F0BDFAE1B"/>
    <w:rsid w:val="003E0325"/>
  </w:style>
  <w:style w:type="paragraph" w:customStyle="1" w:styleId="9EB9301D39CD437B96E125021C1E3F4E">
    <w:name w:val="9EB9301D39CD437B96E125021C1E3F4E"/>
    <w:rsid w:val="003E0325"/>
  </w:style>
  <w:style w:type="paragraph" w:customStyle="1" w:styleId="3FE9D93428A945D78427705B8C5A61A5">
    <w:name w:val="3FE9D93428A945D78427705B8C5A61A5"/>
    <w:rsid w:val="003E0325"/>
  </w:style>
  <w:style w:type="paragraph" w:customStyle="1" w:styleId="A6D0A6B687134D27A7DC7DD23E4BDAD0">
    <w:name w:val="A6D0A6B687134D27A7DC7DD23E4BDAD0"/>
    <w:rsid w:val="003E0325"/>
  </w:style>
  <w:style w:type="paragraph" w:customStyle="1" w:styleId="C2DE6401BC3946E2A398B0F13DC7E3C7">
    <w:name w:val="C2DE6401BC3946E2A398B0F13DC7E3C7"/>
    <w:rsid w:val="003E0325"/>
  </w:style>
  <w:style w:type="paragraph" w:customStyle="1" w:styleId="62A29CA7394643A2879097A7B605E417">
    <w:name w:val="62A29CA7394643A2879097A7B605E417"/>
    <w:rsid w:val="003E0325"/>
  </w:style>
  <w:style w:type="paragraph" w:customStyle="1" w:styleId="5991BB2F2CEB4C0A9F7AC53E73260C47">
    <w:name w:val="5991BB2F2CEB4C0A9F7AC53E73260C47"/>
    <w:rsid w:val="003E0325"/>
  </w:style>
  <w:style w:type="paragraph" w:customStyle="1" w:styleId="9C5D8761B8C9457B813B2FD438F658B9">
    <w:name w:val="9C5D8761B8C9457B813B2FD438F658B9"/>
    <w:rsid w:val="003E0325"/>
  </w:style>
  <w:style w:type="paragraph" w:customStyle="1" w:styleId="C9A241314126402D9E83E5EF06CC64CA">
    <w:name w:val="C9A241314126402D9E83E5EF06CC64CA"/>
    <w:rsid w:val="003E0325"/>
  </w:style>
  <w:style w:type="paragraph" w:customStyle="1" w:styleId="D3634D4F32334947AB69D3A4BE3D4942">
    <w:name w:val="D3634D4F32334947AB69D3A4BE3D4942"/>
    <w:rsid w:val="003E0325"/>
  </w:style>
  <w:style w:type="paragraph" w:customStyle="1" w:styleId="BC0A0CD48D6147D19AE54F9F85ACCBA6">
    <w:name w:val="BC0A0CD48D6147D19AE54F9F85ACCBA6"/>
    <w:rsid w:val="003E0325"/>
  </w:style>
  <w:style w:type="paragraph" w:customStyle="1" w:styleId="9AF70E30494647208B8FEF46E09171C6">
    <w:name w:val="9AF70E30494647208B8FEF46E09171C6"/>
    <w:rsid w:val="003E0325"/>
  </w:style>
  <w:style w:type="paragraph" w:customStyle="1" w:styleId="4E5CE3597D8746078AE877DF1C3DFAFB">
    <w:name w:val="4E5CE3597D8746078AE877DF1C3DFAFB"/>
    <w:rsid w:val="003E0325"/>
  </w:style>
  <w:style w:type="paragraph" w:customStyle="1" w:styleId="3B4C1AB0096F41C08C10C8435DCF87FF">
    <w:name w:val="3B4C1AB0096F41C08C10C8435DCF87FF"/>
    <w:rsid w:val="003E0325"/>
  </w:style>
  <w:style w:type="paragraph" w:customStyle="1" w:styleId="E8480B6D9E0F488ABD3481B563097600">
    <w:name w:val="E8480B6D9E0F488ABD3481B563097600"/>
    <w:rsid w:val="003E0325"/>
  </w:style>
  <w:style w:type="paragraph" w:customStyle="1" w:styleId="7D862674C156412F98C0BEA5CBCFBE68">
    <w:name w:val="7D862674C156412F98C0BEA5CBCFBE68"/>
    <w:rsid w:val="003E0325"/>
  </w:style>
  <w:style w:type="paragraph" w:customStyle="1" w:styleId="6C933A80CCE94C1CB6CFFA5634921F0B">
    <w:name w:val="6C933A80CCE94C1CB6CFFA5634921F0B"/>
    <w:rsid w:val="003E0325"/>
  </w:style>
  <w:style w:type="paragraph" w:customStyle="1" w:styleId="C405B0C196E54ECBAA4132EC5EBA8398">
    <w:name w:val="C405B0C196E54ECBAA4132EC5EBA8398"/>
    <w:rsid w:val="003E0325"/>
  </w:style>
  <w:style w:type="paragraph" w:customStyle="1" w:styleId="00389AA077B34C34865FEE598E9CA0A4">
    <w:name w:val="00389AA077B34C34865FEE598E9CA0A4"/>
    <w:rsid w:val="003E0325"/>
  </w:style>
  <w:style w:type="paragraph" w:customStyle="1" w:styleId="87533775359C416398D41CF4C37A20D1">
    <w:name w:val="87533775359C416398D41CF4C37A20D1"/>
    <w:rsid w:val="003E0325"/>
  </w:style>
  <w:style w:type="paragraph" w:customStyle="1" w:styleId="D88E4D9403CB4C76AFA403E61E4625E2">
    <w:name w:val="D88E4D9403CB4C76AFA403E61E4625E2"/>
    <w:rsid w:val="003E0325"/>
  </w:style>
  <w:style w:type="paragraph" w:customStyle="1" w:styleId="D3A7FB967F934E18BD422A5A0DE284A8">
    <w:name w:val="D3A7FB967F934E18BD422A5A0DE284A8"/>
    <w:rsid w:val="003E0325"/>
  </w:style>
  <w:style w:type="paragraph" w:customStyle="1" w:styleId="FB3AC93CC2C34987BE35FAB0811BA518">
    <w:name w:val="FB3AC93CC2C34987BE35FAB0811BA518"/>
    <w:rsid w:val="003E0325"/>
  </w:style>
  <w:style w:type="paragraph" w:customStyle="1" w:styleId="693F467FE8BA4CAFB67C56ABBBCCDFED">
    <w:name w:val="693F467FE8BA4CAFB67C56ABBBCCDFED"/>
    <w:rsid w:val="003E0325"/>
  </w:style>
  <w:style w:type="paragraph" w:customStyle="1" w:styleId="B4F45EE64EE34AF4A3D6582EC33ECFB9">
    <w:name w:val="B4F45EE64EE34AF4A3D6582EC33ECFB9"/>
    <w:rsid w:val="003E0325"/>
  </w:style>
  <w:style w:type="paragraph" w:customStyle="1" w:styleId="7042048CBFE74277B3284C73A88CFD7F">
    <w:name w:val="7042048CBFE74277B3284C73A88CFD7F"/>
    <w:rsid w:val="003E0325"/>
  </w:style>
  <w:style w:type="paragraph" w:customStyle="1" w:styleId="58D3581EA1C242B3AF1B9691A721D6E6">
    <w:name w:val="58D3581EA1C242B3AF1B9691A721D6E6"/>
    <w:rsid w:val="003E0325"/>
  </w:style>
  <w:style w:type="paragraph" w:customStyle="1" w:styleId="55D6F90FFFCA450897498FD9F0AD0FEE">
    <w:name w:val="55D6F90FFFCA450897498FD9F0AD0FEE"/>
    <w:rsid w:val="003E0325"/>
  </w:style>
  <w:style w:type="paragraph" w:customStyle="1" w:styleId="BCA3499FC80A4808AB01FD793FA4D492">
    <w:name w:val="BCA3499FC80A4808AB01FD793FA4D492"/>
    <w:rsid w:val="003E0325"/>
  </w:style>
  <w:style w:type="paragraph" w:customStyle="1" w:styleId="B92CA4CBB68045DF96209FA38A483A7B">
    <w:name w:val="B92CA4CBB68045DF96209FA38A483A7B"/>
    <w:rsid w:val="003E0325"/>
  </w:style>
  <w:style w:type="paragraph" w:customStyle="1" w:styleId="386DDB50F0AC4CF180A9C8E88BB3CBA0">
    <w:name w:val="386DDB50F0AC4CF180A9C8E88BB3CBA0"/>
    <w:rsid w:val="003E0325"/>
  </w:style>
  <w:style w:type="paragraph" w:customStyle="1" w:styleId="908D54E1A6434D1680C1CA3811537D42">
    <w:name w:val="908D54E1A6434D1680C1CA3811537D42"/>
    <w:rsid w:val="003E0325"/>
  </w:style>
  <w:style w:type="paragraph" w:customStyle="1" w:styleId="1E3F961DBDC442FDB12794686E1EBD07">
    <w:name w:val="1E3F961DBDC442FDB12794686E1EBD07"/>
    <w:rsid w:val="003E0325"/>
  </w:style>
  <w:style w:type="paragraph" w:customStyle="1" w:styleId="798123F35236429C88C17ACA035DFE47">
    <w:name w:val="798123F35236429C88C17ACA035DFE47"/>
    <w:rsid w:val="003E0325"/>
  </w:style>
  <w:style w:type="paragraph" w:customStyle="1" w:styleId="2FCF7AFB87684BEC9331AFF3E87913EB">
    <w:name w:val="2FCF7AFB87684BEC9331AFF3E87913EB"/>
    <w:rsid w:val="003E0325"/>
  </w:style>
  <w:style w:type="paragraph" w:customStyle="1" w:styleId="84497A1E126D4B868BB7EB9F71A9C0ED">
    <w:name w:val="84497A1E126D4B868BB7EB9F71A9C0ED"/>
    <w:rsid w:val="003E0325"/>
  </w:style>
  <w:style w:type="paragraph" w:customStyle="1" w:styleId="B3CC9CB785974B1A917B2C148E340F89">
    <w:name w:val="B3CC9CB785974B1A917B2C148E340F89"/>
    <w:rsid w:val="003E0325"/>
  </w:style>
  <w:style w:type="paragraph" w:customStyle="1" w:styleId="45BA78A75DE84D66A9ADBD6F73070AAC">
    <w:name w:val="45BA78A75DE84D66A9ADBD6F73070AAC"/>
    <w:rsid w:val="006022C8"/>
  </w:style>
  <w:style w:type="paragraph" w:customStyle="1" w:styleId="E8D59DFE1E5748088D433237768C66F7">
    <w:name w:val="E8D59DFE1E5748088D433237768C66F7"/>
    <w:rsid w:val="006022C8"/>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 w:type="paragraph" w:customStyle="1" w:styleId="EDA13FCA8C65420FBF700DD1812FFB43">
    <w:name w:val="EDA13FCA8C65420FBF700DD1812FFB43"/>
    <w:rsid w:val="006022C8"/>
  </w:style>
  <w:style w:type="paragraph" w:customStyle="1" w:styleId="E81AB5A1DFCA452685CEB2A8F5774FD3">
    <w:name w:val="E81AB5A1DFCA452685CEB2A8F5774FD3"/>
    <w:rsid w:val="006022C8"/>
  </w:style>
  <w:style w:type="paragraph" w:customStyle="1" w:styleId="B4CA787708F6401E8A31E22E8841E89E">
    <w:name w:val="B4CA787708F6401E8A31E22E8841E89E"/>
    <w:rsid w:val="006022C8"/>
  </w:style>
  <w:style w:type="paragraph" w:customStyle="1" w:styleId="5A27953630F645CD834095D850C1864E">
    <w:name w:val="5A27953630F645CD834095D850C1864E"/>
    <w:rsid w:val="003C2CA4"/>
  </w:style>
  <w:style w:type="paragraph" w:customStyle="1" w:styleId="933E5CB07B5C4C5D976864989B38DDC3">
    <w:name w:val="933E5CB07B5C4C5D976864989B38DDC3"/>
    <w:rsid w:val="003C2CA4"/>
  </w:style>
  <w:style w:type="paragraph" w:customStyle="1" w:styleId="0372A5633BD5470491D2F86E45EA6689">
    <w:name w:val="0372A5633BD5470491D2F86E45EA6689"/>
    <w:rsid w:val="003C2CA4"/>
  </w:style>
  <w:style w:type="paragraph" w:customStyle="1" w:styleId="7FD1C105652B42E4ADF5B352B1F8B666">
    <w:name w:val="7FD1C105652B42E4ADF5B352B1F8B666"/>
    <w:rsid w:val="003C2CA4"/>
  </w:style>
  <w:style w:type="paragraph" w:customStyle="1" w:styleId="C65F7209E1C6446DB73182C4F892475B">
    <w:name w:val="C65F7209E1C6446DB73182C4F892475B"/>
    <w:rsid w:val="003C2C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2</TotalTime>
  <Pages>3</Pages>
  <Words>843</Words>
  <Characters>4638</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www.linkedin.com/in/erwinibarrav</dc:description>
  <cp:lastModifiedBy>Erwin Ibarra</cp:lastModifiedBy>
  <cp:revision>8</cp:revision>
  <cp:lastPrinted>2020-06-09T23:39:00Z</cp:lastPrinted>
  <dcterms:created xsi:type="dcterms:W3CDTF">2020-07-22T12:19:00Z</dcterms:created>
  <dcterms:modified xsi:type="dcterms:W3CDTF">2020-07-22T13:54:00Z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